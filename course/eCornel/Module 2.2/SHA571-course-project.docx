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5EE07" w14:textId="07B6B12B" w:rsidR="00AA60E9" w:rsidRPr="00184205" w:rsidRDefault="00E84234" w:rsidP="008D02F6">
      <w:pPr>
        <w:pStyle w:val="Heading1"/>
        <w:rPr>
          <w:rFonts w:ascii="Arial" w:hAnsi="Arial" w:cs="Arial"/>
          <w:color w:val="000000" w:themeColor="text1"/>
        </w:rPr>
      </w:pPr>
      <w:r w:rsidRPr="00E84234">
        <w:rPr>
          <w:rFonts w:ascii="Arial" w:hAnsi="Arial" w:cs="Arial"/>
          <w:color w:val="000000" w:themeColor="text1"/>
        </w:rPr>
        <w:t>Understanding and Visualizing Data</w:t>
      </w:r>
    </w:p>
    <w:p w14:paraId="2A79490D" w14:textId="2ED9FE7E" w:rsidR="008D02F6" w:rsidRPr="00184205" w:rsidRDefault="00E84234" w:rsidP="008D02F6">
      <w:pPr>
        <w:rPr>
          <w:rFonts w:ascii="Arial" w:hAnsi="Arial" w:cs="Arial"/>
          <w:b/>
          <w:sz w:val="28"/>
          <w:szCs w:val="28"/>
        </w:rPr>
      </w:pPr>
      <w:r>
        <w:rPr>
          <w:rFonts w:ascii="Arial" w:hAnsi="Arial" w:cs="Arial"/>
          <w:b/>
          <w:sz w:val="28"/>
          <w:szCs w:val="28"/>
        </w:rPr>
        <w:t>Course Project</w:t>
      </w:r>
    </w:p>
    <w:p w14:paraId="09F44EA5" w14:textId="77777777" w:rsidR="008D02F6" w:rsidRPr="00184205" w:rsidRDefault="008D02F6" w:rsidP="008D02F6">
      <w:pPr>
        <w:rPr>
          <w:rFonts w:ascii="Arial" w:hAnsi="Arial" w:cs="Arial"/>
        </w:rPr>
      </w:pPr>
    </w:p>
    <w:p w14:paraId="7C79B806" w14:textId="77777777" w:rsidR="00A00A75" w:rsidRPr="00184205" w:rsidRDefault="008D02F6" w:rsidP="008D02F6">
      <w:pPr>
        <w:rPr>
          <w:rFonts w:ascii="Arial" w:hAnsi="Arial" w:cs="Arial"/>
          <w:b/>
          <w:sz w:val="28"/>
          <w:szCs w:val="28"/>
        </w:rPr>
      </w:pPr>
      <w:r w:rsidRPr="00184205">
        <w:rPr>
          <w:rFonts w:ascii="Arial" w:hAnsi="Arial" w:cs="Arial"/>
          <w:b/>
          <w:sz w:val="28"/>
          <w:szCs w:val="28"/>
        </w:rPr>
        <w:t>Instructions:</w:t>
      </w:r>
    </w:p>
    <w:p w14:paraId="6894B914" w14:textId="48049D2E" w:rsidR="00E84234" w:rsidRPr="00E84234" w:rsidRDefault="00E84234" w:rsidP="00E84234">
      <w:pPr>
        <w:pBdr>
          <w:bottom w:val="single" w:sz="12" w:space="1" w:color="auto"/>
        </w:pBdr>
        <w:rPr>
          <w:rFonts w:ascii="Arial" w:hAnsi="Arial" w:cs="Arial"/>
        </w:rPr>
      </w:pPr>
      <w:r w:rsidRPr="00E84234">
        <w:rPr>
          <w:rFonts w:ascii="Arial" w:hAnsi="Arial" w:cs="Arial"/>
        </w:rPr>
        <w:t xml:space="preserve">This project guides you through the process </w:t>
      </w:r>
      <w:r w:rsidR="005B6159">
        <w:rPr>
          <w:rFonts w:ascii="Arial" w:hAnsi="Arial" w:cs="Arial"/>
        </w:rPr>
        <w:t>of applying a data decision framework to an important decision-making situation in your organization or career.</w:t>
      </w:r>
    </w:p>
    <w:p w14:paraId="077BD324" w14:textId="77777777" w:rsidR="00E84234" w:rsidRPr="00E84234" w:rsidRDefault="00E84234" w:rsidP="00E84234">
      <w:pPr>
        <w:pBdr>
          <w:bottom w:val="single" w:sz="12" w:space="1" w:color="auto"/>
        </w:pBdr>
        <w:rPr>
          <w:rFonts w:ascii="Arial" w:hAnsi="Arial" w:cs="Arial"/>
          <w:b/>
        </w:rPr>
      </w:pPr>
    </w:p>
    <w:p w14:paraId="345FAFE5" w14:textId="6FB034C5" w:rsidR="00E84234" w:rsidRPr="00E84234" w:rsidRDefault="00DA6726" w:rsidP="00E84234">
      <w:pPr>
        <w:pBdr>
          <w:bottom w:val="single" w:sz="12" w:space="1" w:color="auto"/>
        </w:pBdr>
        <w:rPr>
          <w:rFonts w:ascii="Arial" w:hAnsi="Arial" w:cs="Arial"/>
          <w:i/>
        </w:rPr>
      </w:pPr>
      <w:r w:rsidRPr="001B3D9A">
        <w:rPr>
          <w:rFonts w:ascii="Arial" w:hAnsi="Arial" w:cs="Arial"/>
          <w:i/>
        </w:rPr>
        <w:t xml:space="preserve">Once you have completed all </w:t>
      </w:r>
      <w:r>
        <w:rPr>
          <w:rFonts w:ascii="Arial" w:hAnsi="Arial" w:cs="Arial"/>
          <w:i/>
        </w:rPr>
        <w:t>three</w:t>
      </w:r>
      <w:r w:rsidRPr="001B3D9A">
        <w:rPr>
          <w:rFonts w:ascii="Arial" w:hAnsi="Arial" w:cs="Arial"/>
          <w:i/>
        </w:rPr>
        <w:t xml:space="preserve"> parts of the project, submit this project document and any supporting documents to your instructor for grading. A submit button can be found on the </w:t>
      </w:r>
      <w:r>
        <w:rPr>
          <w:rFonts w:ascii="Arial" w:hAnsi="Arial" w:cs="Arial"/>
          <w:i/>
        </w:rPr>
        <w:t xml:space="preserve">Part Three </w:t>
      </w:r>
      <w:r w:rsidRPr="001B3D9A">
        <w:rPr>
          <w:rFonts w:ascii="Arial" w:hAnsi="Arial" w:cs="Arial"/>
          <w:i/>
        </w:rPr>
        <w:t>assignment page. Information about the grading rubric is available on any of the course project assignment pages online.</w:t>
      </w:r>
      <w:r w:rsidRPr="001B3D9A">
        <w:rPr>
          <w:rFonts w:ascii="Arial" w:hAnsi="Arial" w:cs="Arial"/>
        </w:rPr>
        <w:t xml:space="preserve"> </w:t>
      </w:r>
      <w:r w:rsidRPr="001B3D9A">
        <w:rPr>
          <w:rFonts w:ascii="Arial" w:hAnsi="Arial" w:cs="Arial"/>
          <w:i/>
        </w:rPr>
        <w:t>Do not hesitate to contact your instructor if you have any questions about the project.</w:t>
      </w:r>
    </w:p>
    <w:p w14:paraId="5549D9BF" w14:textId="77777777" w:rsidR="005219AE" w:rsidRPr="00184205" w:rsidRDefault="005219AE" w:rsidP="008D02F6">
      <w:pPr>
        <w:pBdr>
          <w:bottom w:val="single" w:sz="12" w:space="1" w:color="auto"/>
        </w:pBdr>
        <w:rPr>
          <w:rFonts w:ascii="Arial" w:hAnsi="Arial" w:cs="Arial"/>
          <w:i/>
        </w:rPr>
      </w:pPr>
    </w:p>
    <w:p w14:paraId="0604A4F6" w14:textId="012AD39D" w:rsidR="008C2716" w:rsidRDefault="008C2716">
      <w:pPr>
        <w:rPr>
          <w:rFonts w:ascii="Arial" w:hAnsi="Arial" w:cs="Arial"/>
        </w:rPr>
      </w:pPr>
    </w:p>
    <w:p w14:paraId="270D2C19" w14:textId="77777777" w:rsidR="00DA6726" w:rsidRDefault="00DA6726">
      <w:pPr>
        <w:rPr>
          <w:rFonts w:ascii="Arial" w:hAnsi="Arial" w:cs="Arial"/>
        </w:rPr>
      </w:pPr>
    </w:p>
    <w:p w14:paraId="3F617E25" w14:textId="1A311AB9" w:rsidR="00DA6726" w:rsidRDefault="00DA6726">
      <w:pPr>
        <w:rPr>
          <w:rFonts w:ascii="Arial" w:hAnsi="Arial" w:cs="Arial"/>
        </w:rPr>
      </w:pPr>
      <w:r>
        <w:rPr>
          <w:rFonts w:ascii="Arial" w:hAnsi="Arial" w:cs="Arial"/>
        </w:rPr>
        <w:br w:type="page"/>
      </w:r>
    </w:p>
    <w:p w14:paraId="33524692" w14:textId="494E9FE2" w:rsidR="00DA6726" w:rsidRPr="00DA6726" w:rsidRDefault="00DA6726" w:rsidP="00DA6726">
      <w:pPr>
        <w:pStyle w:val="Heading4"/>
        <w:spacing w:before="0"/>
        <w:rPr>
          <w:rFonts w:ascii="Arial" w:hAnsi="Arial" w:cs="Arial"/>
          <w:b/>
          <w:color w:val="000000" w:themeColor="text1"/>
        </w:rPr>
      </w:pPr>
      <w:r w:rsidRPr="00DA6726">
        <w:rPr>
          <w:rFonts w:ascii="Arial" w:hAnsi="Arial" w:cs="Arial"/>
          <w:b/>
          <w:color w:val="000000" w:themeColor="text1"/>
        </w:rPr>
        <w:lastRenderedPageBreak/>
        <w:t xml:space="preserve">Part One </w:t>
      </w:r>
      <w:r w:rsidRPr="00DA6726">
        <w:rPr>
          <w:rFonts w:ascii="Arial" w:eastAsia="Times New Roman" w:hAnsi="Arial" w:cs="Arial"/>
          <w:b/>
          <w:color w:val="000000" w:themeColor="text1"/>
          <w:shd w:val="clear" w:color="auto" w:fill="FFFFFF"/>
        </w:rPr>
        <w:t>–</w:t>
      </w:r>
      <w:r w:rsidRPr="00DA6726">
        <w:rPr>
          <w:rFonts w:ascii="Arial" w:eastAsia="Times New Roman" w:hAnsi="Arial" w:cs="Arial"/>
          <w:b/>
          <w:color w:val="000000" w:themeColor="text1"/>
          <w:sz w:val="20"/>
          <w:szCs w:val="20"/>
        </w:rPr>
        <w:t xml:space="preserve"> </w:t>
      </w:r>
      <w:r>
        <w:rPr>
          <w:rFonts w:ascii="Arial" w:hAnsi="Arial" w:cs="Arial"/>
          <w:b/>
          <w:color w:val="000000" w:themeColor="text1"/>
        </w:rPr>
        <w:t>Draft a Data-Collection Plan</w:t>
      </w:r>
    </w:p>
    <w:p w14:paraId="766A1731" w14:textId="77777777" w:rsidR="00DA6726" w:rsidRDefault="00DA6726" w:rsidP="00DA6726">
      <w:pPr>
        <w:rPr>
          <w:rFonts w:ascii="Arial" w:hAnsi="Arial" w:cs="Arial"/>
          <w:color w:val="333333"/>
        </w:rPr>
      </w:pPr>
    </w:p>
    <w:p w14:paraId="68DAF768" w14:textId="38208F25" w:rsidR="00DA6726" w:rsidRDefault="00DA6726" w:rsidP="00DA6726">
      <w:pPr>
        <w:rPr>
          <w:rFonts w:ascii="Arial" w:hAnsi="Arial" w:cs="Arial"/>
        </w:rPr>
      </w:pPr>
      <w:r>
        <w:rPr>
          <w:rFonts w:ascii="Arial" w:hAnsi="Arial" w:cs="Arial"/>
          <w:color w:val="333333"/>
        </w:rPr>
        <w:t xml:space="preserve">In </w:t>
      </w:r>
      <w:r w:rsidRPr="001B3D9A">
        <w:rPr>
          <w:rFonts w:ascii="Arial" w:hAnsi="Arial" w:cs="Arial"/>
          <w:color w:val="333333"/>
        </w:rPr>
        <w:t xml:space="preserve">this part of the project, </w:t>
      </w:r>
      <w:r>
        <w:rPr>
          <w:rFonts w:ascii="Arial" w:hAnsi="Arial" w:cs="Arial"/>
          <w:color w:val="333333"/>
        </w:rPr>
        <w:t>you will</w:t>
      </w:r>
      <w:r w:rsidR="00B36377">
        <w:rPr>
          <w:rFonts w:ascii="Arial" w:hAnsi="Arial" w:cs="Arial"/>
          <w:color w:val="333333"/>
        </w:rPr>
        <w:t xml:space="preserve"> </w:t>
      </w:r>
      <w:r w:rsidR="00B36377" w:rsidRPr="00E84234">
        <w:rPr>
          <w:rFonts w:ascii="Arial" w:hAnsi="Arial" w:cs="Arial"/>
        </w:rPr>
        <w:t xml:space="preserve">identify </w:t>
      </w:r>
      <w:r w:rsidR="00B36377">
        <w:rPr>
          <w:rFonts w:ascii="Arial" w:hAnsi="Arial" w:cs="Arial"/>
        </w:rPr>
        <w:t>a situation that requires you to make a decision, identify what data you will use to inform the decision, and draft a plan to collect the data you need.</w:t>
      </w:r>
    </w:p>
    <w:p w14:paraId="742BB5F9" w14:textId="77777777" w:rsidR="00714F5A" w:rsidRDefault="00714F5A" w:rsidP="00DA6726">
      <w:pPr>
        <w:rPr>
          <w:rFonts w:ascii="Arial" w:hAnsi="Arial" w:cs="Arial"/>
        </w:rPr>
      </w:pPr>
    </w:p>
    <w:p w14:paraId="4BF0F99B" w14:textId="72FC433E" w:rsidR="00714F5A" w:rsidRDefault="00714F5A" w:rsidP="00DA6726">
      <w:pPr>
        <w:rPr>
          <w:rFonts w:ascii="Arial" w:hAnsi="Arial" w:cs="Arial"/>
        </w:rPr>
      </w:pPr>
      <w:r w:rsidRPr="002951E3">
        <w:rPr>
          <w:rFonts w:ascii="Arial" w:hAnsi="Arial" w:cs="Arial"/>
        </w:rPr>
        <w:t>In order to satisfy this part of the project, you</w:t>
      </w:r>
      <w:r>
        <w:rPr>
          <w:rFonts w:ascii="Arial" w:hAnsi="Arial" w:cs="Arial"/>
        </w:rPr>
        <w:t xml:space="preserve"> </w:t>
      </w:r>
      <w:r w:rsidR="00BA0FA9">
        <w:rPr>
          <w:rFonts w:ascii="Arial" w:hAnsi="Arial" w:cs="Arial"/>
        </w:rPr>
        <w:t>produce a plan that answers the questions listed in</w:t>
      </w:r>
      <w:r w:rsidR="00083AB2">
        <w:rPr>
          <w:rFonts w:ascii="Arial" w:hAnsi="Arial" w:cs="Arial"/>
        </w:rPr>
        <w:t xml:space="preserve"> the following </w:t>
      </w:r>
      <w:bookmarkStart w:id="0" w:name="_GoBack"/>
      <w:bookmarkEnd w:id="0"/>
      <w:r w:rsidR="00356C25">
        <w:rPr>
          <w:rFonts w:ascii="Arial" w:hAnsi="Arial" w:cs="Arial"/>
        </w:rPr>
        <w:t>three steps.</w:t>
      </w:r>
    </w:p>
    <w:p w14:paraId="2663F672" w14:textId="77777777" w:rsidR="00356C25" w:rsidRDefault="00356C25" w:rsidP="00DA6726">
      <w:pPr>
        <w:rPr>
          <w:rFonts w:ascii="Arial" w:hAnsi="Arial" w:cs="Arial"/>
        </w:rPr>
      </w:pPr>
    </w:p>
    <w:p w14:paraId="6C0F031B" w14:textId="77777777" w:rsidR="00356C25" w:rsidRDefault="00356C25" w:rsidP="00DA6726">
      <w:pPr>
        <w:rPr>
          <w:rFonts w:ascii="Arial" w:hAnsi="Arial" w:cs="Arial"/>
        </w:rPr>
      </w:pPr>
      <w:r>
        <w:rPr>
          <w:rFonts w:ascii="Arial" w:hAnsi="Arial" w:cs="Arial"/>
        </w:rPr>
        <w:t>Step 1: Identify a decision that requires, or would be enhanced by, data analysis.</w:t>
      </w:r>
    </w:p>
    <w:p w14:paraId="22127B52" w14:textId="77777777" w:rsidR="00356C25" w:rsidRDefault="00356C25" w:rsidP="00356C25">
      <w:pPr>
        <w:ind w:left="810"/>
        <w:rPr>
          <w:rFonts w:ascii="Arial" w:hAnsi="Arial" w:cs="Arial"/>
        </w:rPr>
      </w:pPr>
      <w:r>
        <w:rPr>
          <w:rFonts w:ascii="Arial" w:hAnsi="Arial" w:cs="Arial"/>
        </w:rPr>
        <w:t>What is the situation?</w:t>
      </w:r>
    </w:p>
    <w:p w14:paraId="2531F010" w14:textId="45C32CA1" w:rsidR="00BA0FA9" w:rsidRDefault="00BA0FA9" w:rsidP="00356C25">
      <w:pPr>
        <w:ind w:left="810"/>
        <w:rPr>
          <w:rFonts w:ascii="Arial" w:hAnsi="Arial" w:cs="Arial"/>
        </w:rPr>
      </w:pPr>
      <w:r>
        <w:rPr>
          <w:rFonts w:ascii="Arial" w:hAnsi="Arial" w:cs="Arial"/>
        </w:rPr>
        <w:t>What are the parameters or options in the decision?</w:t>
      </w:r>
    </w:p>
    <w:p w14:paraId="069F7CD6" w14:textId="2F84D411" w:rsidR="005335A3" w:rsidRDefault="005335A3" w:rsidP="00356C25">
      <w:pPr>
        <w:ind w:left="810"/>
        <w:rPr>
          <w:rFonts w:ascii="Arial" w:hAnsi="Arial" w:cs="Arial"/>
        </w:rPr>
      </w:pPr>
      <w:r>
        <w:rPr>
          <w:rFonts w:ascii="Arial" w:hAnsi="Arial" w:cs="Arial"/>
        </w:rPr>
        <w:t>Who are the key stakeholders?</w:t>
      </w:r>
    </w:p>
    <w:p w14:paraId="618A8849" w14:textId="6931DA5C" w:rsidR="00356C25" w:rsidRDefault="00BA0FA9" w:rsidP="00356C25">
      <w:pPr>
        <w:ind w:left="810"/>
        <w:rPr>
          <w:rFonts w:ascii="Arial" w:hAnsi="Arial" w:cs="Arial"/>
        </w:rPr>
      </w:pPr>
      <w:r>
        <w:rPr>
          <w:rFonts w:ascii="Arial" w:hAnsi="Arial" w:cs="Arial"/>
        </w:rPr>
        <w:t>How do you hope or expect data to help illuminate your decision?</w:t>
      </w:r>
    </w:p>
    <w:p w14:paraId="218810A1" w14:textId="77777777" w:rsidR="00BA0FA9" w:rsidRDefault="00BA0FA9" w:rsidP="00356C25">
      <w:pPr>
        <w:ind w:left="810"/>
        <w:rPr>
          <w:rFonts w:ascii="Arial" w:hAnsi="Arial" w:cs="Arial"/>
        </w:rPr>
      </w:pPr>
    </w:p>
    <w:p w14:paraId="16DDC6D4" w14:textId="52FAB51E" w:rsidR="00356C25" w:rsidRDefault="00356C25" w:rsidP="00DA6726">
      <w:pPr>
        <w:rPr>
          <w:rFonts w:ascii="Arial" w:hAnsi="Arial" w:cs="Arial"/>
        </w:rPr>
      </w:pPr>
      <w:r>
        <w:rPr>
          <w:rFonts w:ascii="Arial" w:hAnsi="Arial" w:cs="Arial"/>
        </w:rPr>
        <w:t>Step 2: Identify data that will help you better understand the situation.</w:t>
      </w:r>
    </w:p>
    <w:p w14:paraId="15C85E1B" w14:textId="15B4F967" w:rsidR="005335A3" w:rsidRDefault="005335A3" w:rsidP="00356C25">
      <w:pPr>
        <w:ind w:left="810"/>
        <w:rPr>
          <w:rFonts w:ascii="Arial" w:hAnsi="Arial" w:cs="Arial"/>
        </w:rPr>
      </w:pPr>
      <w:r>
        <w:rPr>
          <w:rFonts w:ascii="Arial" w:hAnsi="Arial" w:cs="Arial"/>
        </w:rPr>
        <w:t>What are the key performance indicators for your situation?</w:t>
      </w:r>
    </w:p>
    <w:p w14:paraId="5AD09D70" w14:textId="77777777" w:rsidR="005335A3" w:rsidRDefault="005335A3" w:rsidP="00356C25">
      <w:pPr>
        <w:ind w:left="810"/>
        <w:rPr>
          <w:rFonts w:ascii="Arial" w:hAnsi="Arial" w:cs="Arial"/>
        </w:rPr>
      </w:pPr>
      <w:r>
        <w:rPr>
          <w:rFonts w:ascii="Arial" w:hAnsi="Arial" w:cs="Arial"/>
        </w:rPr>
        <w:t>What defines the range of cases you will consider?</w:t>
      </w:r>
    </w:p>
    <w:p w14:paraId="3CC7AB12" w14:textId="1034B44C" w:rsidR="00356C25" w:rsidRDefault="00BA0FA9" w:rsidP="00356C25">
      <w:pPr>
        <w:ind w:left="810"/>
        <w:rPr>
          <w:rFonts w:ascii="Arial" w:hAnsi="Arial" w:cs="Arial"/>
        </w:rPr>
      </w:pPr>
      <w:r>
        <w:rPr>
          <w:rFonts w:ascii="Arial" w:hAnsi="Arial" w:cs="Arial"/>
        </w:rPr>
        <w:t>What are the variables you will consider?</w:t>
      </w:r>
    </w:p>
    <w:p w14:paraId="6164F6F1" w14:textId="58527331" w:rsidR="00BA0FA9" w:rsidRDefault="00BA0FA9" w:rsidP="00356C25">
      <w:pPr>
        <w:ind w:left="810"/>
        <w:rPr>
          <w:rFonts w:ascii="Arial" w:hAnsi="Arial" w:cs="Arial"/>
        </w:rPr>
      </w:pPr>
      <w:r>
        <w:rPr>
          <w:rFonts w:ascii="Arial" w:hAnsi="Arial" w:cs="Arial"/>
        </w:rPr>
        <w:t>Is each variable categorical or quantitative?</w:t>
      </w:r>
    </w:p>
    <w:p w14:paraId="5A10ECF0" w14:textId="565E9C50" w:rsidR="005335A3" w:rsidRDefault="005335A3" w:rsidP="00356C25">
      <w:pPr>
        <w:ind w:left="810"/>
        <w:rPr>
          <w:rFonts w:ascii="Arial" w:hAnsi="Arial" w:cs="Arial"/>
        </w:rPr>
      </w:pPr>
      <w:r>
        <w:rPr>
          <w:rFonts w:ascii="Arial" w:hAnsi="Arial" w:cs="Arial"/>
        </w:rPr>
        <w:t>What purpose does each variable have in informing your decision?</w:t>
      </w:r>
    </w:p>
    <w:p w14:paraId="519453E6" w14:textId="6B879EB0" w:rsidR="00BA0FA9" w:rsidRDefault="00BA0FA9" w:rsidP="00BA0FA9">
      <w:pPr>
        <w:rPr>
          <w:rFonts w:ascii="Arial" w:hAnsi="Arial" w:cs="Arial"/>
        </w:rPr>
      </w:pPr>
    </w:p>
    <w:p w14:paraId="23EC331B" w14:textId="07BCA80D" w:rsidR="00BA0FA9" w:rsidRDefault="00356C25" w:rsidP="00BA0FA9">
      <w:pPr>
        <w:rPr>
          <w:rFonts w:ascii="Arial" w:hAnsi="Arial" w:cs="Arial"/>
        </w:rPr>
      </w:pPr>
      <w:r>
        <w:rPr>
          <w:rFonts w:ascii="Arial" w:hAnsi="Arial" w:cs="Arial"/>
        </w:rPr>
        <w:t>Step 3: Develop a data-gathering plan.</w:t>
      </w:r>
      <w:r w:rsidR="00BA0FA9">
        <w:rPr>
          <w:rFonts w:ascii="Arial" w:hAnsi="Arial" w:cs="Arial"/>
        </w:rPr>
        <w:t xml:space="preserve"> (100-250 words)</w:t>
      </w:r>
    </w:p>
    <w:p w14:paraId="7744A88C" w14:textId="3ECADE3D" w:rsidR="00BA0FA9" w:rsidRDefault="00BA0FA9" w:rsidP="00BA0FA9">
      <w:pPr>
        <w:ind w:left="810"/>
        <w:rPr>
          <w:rFonts w:ascii="Arial" w:hAnsi="Arial" w:cs="Arial"/>
        </w:rPr>
      </w:pPr>
      <w:r>
        <w:rPr>
          <w:rFonts w:ascii="Arial" w:hAnsi="Arial" w:cs="Arial"/>
        </w:rPr>
        <w:t>Where will the data come from?</w:t>
      </w:r>
    </w:p>
    <w:p w14:paraId="4CDFA6F8" w14:textId="3B484FD8" w:rsidR="00BA0FA9" w:rsidRDefault="00BA0FA9" w:rsidP="00BA0FA9">
      <w:pPr>
        <w:ind w:left="810"/>
        <w:rPr>
          <w:rFonts w:ascii="Arial" w:hAnsi="Arial" w:cs="Arial"/>
        </w:rPr>
      </w:pPr>
      <w:r>
        <w:rPr>
          <w:rFonts w:ascii="Arial" w:hAnsi="Arial" w:cs="Arial"/>
        </w:rPr>
        <w:t>Is it observational or experimental data?</w:t>
      </w:r>
    </w:p>
    <w:p w14:paraId="2CD0430C" w14:textId="63C1FCB1" w:rsidR="00BA0FA9" w:rsidRDefault="00BA0FA9" w:rsidP="00356C25">
      <w:pPr>
        <w:ind w:left="810"/>
        <w:rPr>
          <w:rFonts w:ascii="Arial" w:hAnsi="Arial" w:cs="Arial"/>
        </w:rPr>
      </w:pPr>
      <w:r>
        <w:rPr>
          <w:rFonts w:ascii="Arial" w:hAnsi="Arial" w:cs="Arial"/>
        </w:rPr>
        <w:t>Who will collect it?</w:t>
      </w:r>
    </w:p>
    <w:p w14:paraId="5EDC7C63" w14:textId="5775F8A7" w:rsidR="00BA0FA9" w:rsidRDefault="00BA0FA9" w:rsidP="00356C25">
      <w:pPr>
        <w:ind w:left="810"/>
        <w:rPr>
          <w:rFonts w:ascii="Arial" w:hAnsi="Arial" w:cs="Arial"/>
        </w:rPr>
      </w:pPr>
      <w:r>
        <w:rPr>
          <w:rFonts w:ascii="Arial" w:hAnsi="Arial" w:cs="Arial"/>
        </w:rPr>
        <w:t>How much data will you need (sample size)?</w:t>
      </w:r>
    </w:p>
    <w:p w14:paraId="4B9CBFC6" w14:textId="634FFDA9" w:rsidR="00BA0FA9" w:rsidRDefault="00BA0FA9" w:rsidP="00356C25">
      <w:pPr>
        <w:ind w:left="810"/>
        <w:rPr>
          <w:rFonts w:ascii="Arial" w:hAnsi="Arial" w:cs="Arial"/>
        </w:rPr>
      </w:pPr>
      <w:r>
        <w:rPr>
          <w:rFonts w:ascii="Arial" w:hAnsi="Arial" w:cs="Arial"/>
        </w:rPr>
        <w:t>How will you assure that it is representative of the population?</w:t>
      </w:r>
    </w:p>
    <w:p w14:paraId="0EC32107" w14:textId="6ED6BAD8" w:rsidR="00BA0FA9" w:rsidRDefault="00BA0FA9" w:rsidP="00356C25">
      <w:pPr>
        <w:ind w:left="810"/>
        <w:rPr>
          <w:rFonts w:ascii="Arial" w:hAnsi="Arial" w:cs="Arial"/>
        </w:rPr>
      </w:pPr>
      <w:r>
        <w:rPr>
          <w:rFonts w:ascii="Arial" w:hAnsi="Arial" w:cs="Arial"/>
        </w:rPr>
        <w:t>What steps will you take to mitigate potential bias?</w:t>
      </w:r>
    </w:p>
    <w:p w14:paraId="5B01D419" w14:textId="77777777" w:rsidR="00BA0FA9" w:rsidRDefault="00BA0FA9" w:rsidP="00356C25">
      <w:pPr>
        <w:ind w:left="810"/>
        <w:rPr>
          <w:rFonts w:ascii="Arial" w:hAnsi="Arial" w:cs="Arial"/>
        </w:rPr>
      </w:pPr>
    </w:p>
    <w:p w14:paraId="451F7B17" w14:textId="77777777" w:rsidR="00BA0FA9" w:rsidRDefault="00BA0FA9" w:rsidP="00356C25">
      <w:pPr>
        <w:ind w:left="810"/>
        <w:rPr>
          <w:rFonts w:ascii="Arial" w:hAnsi="Arial" w:cs="Arial"/>
        </w:rPr>
      </w:pPr>
    </w:p>
    <w:p w14:paraId="2407FC40" w14:textId="77777777" w:rsidR="00BA0FA9" w:rsidRDefault="00BA0FA9" w:rsidP="00356C25">
      <w:pPr>
        <w:ind w:left="810"/>
        <w:rPr>
          <w:rFonts w:ascii="Arial" w:hAnsi="Arial" w:cs="Arial"/>
        </w:rPr>
      </w:pPr>
    </w:p>
    <w:p w14:paraId="2B64931D" w14:textId="77777777" w:rsidR="00B36377" w:rsidRDefault="00B36377" w:rsidP="00DA6726">
      <w:pPr>
        <w:rPr>
          <w:rFonts w:ascii="Arial" w:hAnsi="Arial" w:cs="Arial"/>
        </w:rPr>
      </w:pPr>
    </w:p>
    <w:p w14:paraId="4C6C9AB9" w14:textId="7D788737" w:rsidR="00B36377" w:rsidRDefault="00B36377">
      <w:pPr>
        <w:rPr>
          <w:rFonts w:ascii="Arial" w:hAnsi="Arial" w:cs="Arial"/>
        </w:rPr>
      </w:pPr>
      <w:r>
        <w:rPr>
          <w:rFonts w:ascii="Arial" w:hAnsi="Arial" w:cs="Arial"/>
        </w:rPr>
        <w:br w:type="page"/>
      </w:r>
    </w:p>
    <w:p w14:paraId="519CDE33" w14:textId="567F0939" w:rsidR="00B36377" w:rsidRPr="00B45362" w:rsidRDefault="00B36377" w:rsidP="00B45362">
      <w:pPr>
        <w:pStyle w:val="Heading4"/>
        <w:rPr>
          <w:rFonts w:ascii="Arial" w:eastAsia="Times New Roman" w:hAnsi="Arial" w:cs="Arial"/>
          <w:b/>
          <w:color w:val="000000" w:themeColor="text1"/>
          <w:sz w:val="20"/>
          <w:szCs w:val="20"/>
        </w:rPr>
      </w:pPr>
      <w:r w:rsidRPr="00DA6726">
        <w:rPr>
          <w:rFonts w:ascii="Arial" w:hAnsi="Arial" w:cs="Arial"/>
          <w:b/>
          <w:color w:val="000000" w:themeColor="text1"/>
        </w:rPr>
        <w:t xml:space="preserve">Part </w:t>
      </w:r>
      <w:r w:rsidRPr="00B45362">
        <w:rPr>
          <w:rFonts w:ascii="Arial" w:hAnsi="Arial" w:cs="Arial"/>
          <w:b/>
          <w:color w:val="000000" w:themeColor="text1"/>
        </w:rPr>
        <w:t xml:space="preserve">Two </w:t>
      </w:r>
      <w:r w:rsidRPr="00B45362">
        <w:rPr>
          <w:rFonts w:ascii="Arial" w:eastAsia="Times New Roman" w:hAnsi="Arial" w:cs="Arial"/>
          <w:b/>
          <w:color w:val="000000" w:themeColor="text1"/>
          <w:shd w:val="clear" w:color="auto" w:fill="FFFFFF"/>
        </w:rPr>
        <w:t>–</w:t>
      </w:r>
      <w:r w:rsidRPr="00B45362">
        <w:rPr>
          <w:rFonts w:ascii="Arial" w:eastAsia="Times New Roman" w:hAnsi="Arial" w:cs="Arial"/>
          <w:b/>
          <w:color w:val="000000" w:themeColor="text1"/>
        </w:rPr>
        <w:t xml:space="preserve"> </w:t>
      </w:r>
      <w:r w:rsidR="00B45362" w:rsidRPr="00B45362">
        <w:rPr>
          <w:rFonts w:ascii="Arial" w:eastAsia="Times New Roman" w:hAnsi="Arial" w:cs="Arial"/>
          <w:b/>
          <w:color w:val="000000" w:themeColor="text1"/>
        </w:rPr>
        <w:t>Identify Data Summaries and Visualizations</w:t>
      </w:r>
    </w:p>
    <w:p w14:paraId="0A052A97" w14:textId="77777777" w:rsidR="00B36377" w:rsidRDefault="00B36377" w:rsidP="00B36377">
      <w:pPr>
        <w:rPr>
          <w:rFonts w:ascii="Arial" w:hAnsi="Arial" w:cs="Arial"/>
          <w:color w:val="333333"/>
        </w:rPr>
      </w:pPr>
    </w:p>
    <w:p w14:paraId="13E84B49" w14:textId="6D9D3D66" w:rsidR="00B36377" w:rsidRDefault="00B36377" w:rsidP="00B36377">
      <w:pPr>
        <w:rPr>
          <w:rFonts w:ascii="Arial" w:hAnsi="Arial" w:cs="Arial"/>
        </w:rPr>
      </w:pPr>
      <w:r>
        <w:rPr>
          <w:rFonts w:ascii="Arial" w:hAnsi="Arial" w:cs="Arial"/>
          <w:color w:val="333333"/>
        </w:rPr>
        <w:t>In</w:t>
      </w:r>
      <w:r w:rsidR="005335A3">
        <w:rPr>
          <w:rFonts w:ascii="Arial" w:hAnsi="Arial" w:cs="Arial"/>
          <w:color w:val="333333"/>
        </w:rPr>
        <w:t xml:space="preserve"> this part of the project, you will </w:t>
      </w:r>
      <w:r w:rsidR="00C2247B">
        <w:rPr>
          <w:rFonts w:ascii="Arial" w:hAnsi="Arial" w:cs="Arial"/>
        </w:rPr>
        <w:t xml:space="preserve">identify the statistical summaries and visualizations </w:t>
      </w:r>
      <w:r w:rsidR="005335A3">
        <w:rPr>
          <w:rFonts w:ascii="Arial" w:hAnsi="Arial" w:cs="Arial"/>
        </w:rPr>
        <w:t>you believe will best help you make your decision.</w:t>
      </w:r>
    </w:p>
    <w:p w14:paraId="33EC49FD" w14:textId="77777777" w:rsidR="005335A3" w:rsidRDefault="005335A3" w:rsidP="00B36377">
      <w:pPr>
        <w:rPr>
          <w:rFonts w:ascii="Arial" w:hAnsi="Arial" w:cs="Arial"/>
        </w:rPr>
      </w:pPr>
    </w:p>
    <w:p w14:paraId="0ADF3DE3" w14:textId="4938717A" w:rsidR="005335A3" w:rsidRDefault="005335A3" w:rsidP="00B36377">
      <w:pPr>
        <w:rPr>
          <w:rFonts w:ascii="Arial" w:hAnsi="Arial" w:cs="Arial"/>
        </w:rPr>
      </w:pPr>
      <w:r>
        <w:rPr>
          <w:rFonts w:ascii="Arial" w:hAnsi="Arial" w:cs="Arial"/>
        </w:rPr>
        <w:t>In order to complete this part of the project, you need to answer the following questions.</w:t>
      </w:r>
    </w:p>
    <w:p w14:paraId="3155F22D" w14:textId="77777777" w:rsidR="005335A3" w:rsidRDefault="005335A3" w:rsidP="00B36377">
      <w:pPr>
        <w:rPr>
          <w:rFonts w:ascii="Arial" w:hAnsi="Arial" w:cs="Arial"/>
        </w:rPr>
      </w:pPr>
    </w:p>
    <w:p w14:paraId="156639F4" w14:textId="62D83DD9" w:rsidR="005335A3" w:rsidRDefault="005335A3" w:rsidP="00B45362">
      <w:pPr>
        <w:ind w:left="810"/>
        <w:rPr>
          <w:rFonts w:ascii="Arial" w:hAnsi="Arial" w:cs="Arial"/>
        </w:rPr>
      </w:pPr>
      <w:r>
        <w:rPr>
          <w:rFonts w:ascii="Arial" w:hAnsi="Arial" w:cs="Arial"/>
        </w:rPr>
        <w:t xml:space="preserve">What summary statistics will </w:t>
      </w:r>
      <w:r w:rsidR="00C2247B">
        <w:rPr>
          <w:rFonts w:ascii="Arial" w:hAnsi="Arial" w:cs="Arial"/>
        </w:rPr>
        <w:t>you use to inform your decision?</w:t>
      </w:r>
    </w:p>
    <w:p w14:paraId="0DC9F6F2" w14:textId="77777777" w:rsidR="005335A3" w:rsidRDefault="005335A3" w:rsidP="00B45362">
      <w:pPr>
        <w:ind w:left="810"/>
        <w:rPr>
          <w:rFonts w:ascii="Arial" w:hAnsi="Arial" w:cs="Arial"/>
        </w:rPr>
      </w:pPr>
    </w:p>
    <w:p w14:paraId="3BBC4C9A" w14:textId="2CD8DAF2" w:rsidR="005335A3" w:rsidRDefault="005335A3" w:rsidP="00B45362">
      <w:pPr>
        <w:ind w:left="810"/>
        <w:rPr>
          <w:rFonts w:ascii="Arial" w:hAnsi="Arial" w:cs="Arial"/>
        </w:rPr>
      </w:pPr>
      <w:r>
        <w:rPr>
          <w:rFonts w:ascii="Arial" w:hAnsi="Arial" w:cs="Arial"/>
        </w:rPr>
        <w:t>Are you interested in s</w:t>
      </w:r>
      <w:r w:rsidR="0002281F">
        <w:rPr>
          <w:rFonts w:ascii="Arial" w:hAnsi="Arial" w:cs="Arial"/>
        </w:rPr>
        <w:t>tatistics that are sensitive to</w:t>
      </w:r>
      <w:r>
        <w:rPr>
          <w:rFonts w:ascii="Arial" w:hAnsi="Arial" w:cs="Arial"/>
        </w:rPr>
        <w:t xml:space="preserve"> or resistant to outliers, and why?</w:t>
      </w:r>
    </w:p>
    <w:p w14:paraId="44495B2E" w14:textId="77777777" w:rsidR="00C2247B" w:rsidRDefault="00C2247B" w:rsidP="00B45362">
      <w:pPr>
        <w:ind w:left="810"/>
        <w:rPr>
          <w:rFonts w:ascii="Arial" w:hAnsi="Arial" w:cs="Arial"/>
        </w:rPr>
      </w:pPr>
    </w:p>
    <w:p w14:paraId="1F7C6FEB" w14:textId="77777777" w:rsidR="00B45362" w:rsidRDefault="00C2247B" w:rsidP="00B45362">
      <w:pPr>
        <w:ind w:left="810"/>
        <w:rPr>
          <w:rFonts w:ascii="Arial" w:hAnsi="Arial" w:cs="Arial"/>
        </w:rPr>
      </w:pPr>
      <w:r>
        <w:rPr>
          <w:rFonts w:ascii="Arial" w:hAnsi="Arial" w:cs="Arial"/>
        </w:rPr>
        <w:t xml:space="preserve">What visualizations will you use to inform your decision? </w:t>
      </w:r>
    </w:p>
    <w:p w14:paraId="7154C658" w14:textId="0BE83197" w:rsidR="00C2247B" w:rsidRDefault="00C2247B" w:rsidP="00B45362">
      <w:pPr>
        <w:ind w:left="1170"/>
        <w:rPr>
          <w:rFonts w:ascii="Arial" w:hAnsi="Arial" w:cs="Arial"/>
        </w:rPr>
      </w:pPr>
      <w:r>
        <w:rPr>
          <w:rFonts w:ascii="Arial" w:hAnsi="Arial" w:cs="Arial"/>
        </w:rPr>
        <w:t xml:space="preserve">Be sure to indicate what variables and what scale you are using for each visualization (e.g. histogram showing frequency of </w:t>
      </w:r>
      <w:r w:rsidR="00B45362">
        <w:rPr>
          <w:rFonts w:ascii="Arial" w:hAnsi="Arial" w:cs="Arial"/>
        </w:rPr>
        <w:t>page hits per hour over a 24-</w:t>
      </w:r>
      <w:r>
        <w:rPr>
          <w:rFonts w:ascii="Arial" w:hAnsi="Arial" w:cs="Arial"/>
        </w:rPr>
        <w:t>hour period)</w:t>
      </w:r>
    </w:p>
    <w:p w14:paraId="41D3734E" w14:textId="77777777" w:rsidR="005335A3" w:rsidRDefault="005335A3" w:rsidP="00B36377">
      <w:pPr>
        <w:rPr>
          <w:rFonts w:ascii="Arial" w:hAnsi="Arial" w:cs="Arial"/>
        </w:rPr>
      </w:pPr>
    </w:p>
    <w:p w14:paraId="488DC9F2" w14:textId="77777777" w:rsidR="00B45362" w:rsidRDefault="00B45362">
      <w:pPr>
        <w:rPr>
          <w:rFonts w:ascii="Arial" w:hAnsi="Arial" w:cs="Arial"/>
        </w:rPr>
      </w:pPr>
      <w:r>
        <w:rPr>
          <w:rFonts w:ascii="Arial" w:hAnsi="Arial" w:cs="Arial"/>
        </w:rPr>
        <w:t xml:space="preserve">If you have data related to your project, create at least one of the visualizations you have listed above and include a copy of it here. </w:t>
      </w:r>
    </w:p>
    <w:p w14:paraId="4DFFC121" w14:textId="77777777" w:rsidR="00B45362" w:rsidRDefault="00B45362">
      <w:pPr>
        <w:rPr>
          <w:rFonts w:ascii="Arial" w:hAnsi="Arial" w:cs="Arial"/>
        </w:rPr>
      </w:pPr>
    </w:p>
    <w:p w14:paraId="5A71776F" w14:textId="77777777" w:rsidR="00B45362" w:rsidRPr="002951E3" w:rsidRDefault="00B45362" w:rsidP="00B45362">
      <w:pPr>
        <w:rPr>
          <w:rFonts w:ascii="Arial" w:hAnsi="Arial" w:cs="Arial"/>
        </w:rPr>
      </w:pPr>
      <w:r w:rsidRPr="00B45362">
        <w:rPr>
          <w:rFonts w:ascii="Arial" w:hAnsi="Arial" w:cs="Arial"/>
          <w:b/>
        </w:rPr>
        <w:t>Note:</w:t>
      </w:r>
      <w:r>
        <w:rPr>
          <w:rFonts w:ascii="Arial" w:hAnsi="Arial" w:cs="Arial"/>
        </w:rPr>
        <w:t xml:space="preserve"> </w:t>
      </w:r>
      <w:r w:rsidRPr="002951E3">
        <w:rPr>
          <w:rFonts w:ascii="Arial" w:hAnsi="Arial" w:cs="Arial"/>
        </w:rPr>
        <w:t>Though your work will only be seen by those grading the course and will not be used or shared outside the course, you should take care to obscure any information you feel might be of a sensitive or confidential nature.</w:t>
      </w:r>
    </w:p>
    <w:p w14:paraId="3118097E" w14:textId="6448DDCA" w:rsidR="00B45362" w:rsidRDefault="00B45362">
      <w:pPr>
        <w:rPr>
          <w:rFonts w:ascii="Arial" w:hAnsi="Arial" w:cs="Arial"/>
        </w:rPr>
      </w:pPr>
      <w:r>
        <w:rPr>
          <w:rFonts w:ascii="Arial" w:hAnsi="Arial" w:cs="Arial"/>
        </w:rPr>
        <w:br w:type="page"/>
      </w:r>
    </w:p>
    <w:p w14:paraId="1B5ED9FF" w14:textId="3D1FF2A1" w:rsidR="00B45362" w:rsidRPr="00B45362" w:rsidRDefault="00B45362" w:rsidP="00B45362">
      <w:pPr>
        <w:pStyle w:val="Heading4"/>
        <w:rPr>
          <w:rFonts w:ascii="Arial" w:eastAsia="Times New Roman" w:hAnsi="Arial" w:cs="Arial"/>
          <w:b/>
          <w:color w:val="000000" w:themeColor="text1"/>
          <w:sz w:val="20"/>
          <w:szCs w:val="20"/>
        </w:rPr>
      </w:pPr>
      <w:r w:rsidRPr="00DA6726">
        <w:rPr>
          <w:rFonts w:ascii="Arial" w:hAnsi="Arial" w:cs="Arial"/>
          <w:b/>
          <w:color w:val="000000" w:themeColor="text1"/>
        </w:rPr>
        <w:t xml:space="preserve">Part </w:t>
      </w:r>
      <w:r>
        <w:rPr>
          <w:rFonts w:ascii="Arial" w:hAnsi="Arial" w:cs="Arial"/>
          <w:b/>
          <w:color w:val="000000" w:themeColor="text1"/>
        </w:rPr>
        <w:t>Three</w:t>
      </w:r>
      <w:r w:rsidRPr="00B45362">
        <w:rPr>
          <w:rFonts w:ascii="Arial" w:hAnsi="Arial" w:cs="Arial"/>
          <w:b/>
          <w:color w:val="000000" w:themeColor="text1"/>
        </w:rPr>
        <w:t xml:space="preserve"> </w:t>
      </w:r>
      <w:r w:rsidRPr="00B45362">
        <w:rPr>
          <w:rFonts w:ascii="Arial" w:eastAsia="Times New Roman" w:hAnsi="Arial" w:cs="Arial"/>
          <w:b/>
          <w:color w:val="000000" w:themeColor="text1"/>
          <w:shd w:val="clear" w:color="auto" w:fill="FFFFFF"/>
        </w:rPr>
        <w:t>–</w:t>
      </w:r>
      <w:r w:rsidRPr="00B45362">
        <w:rPr>
          <w:rFonts w:ascii="Arial" w:eastAsia="Times New Roman" w:hAnsi="Arial" w:cs="Arial"/>
          <w:b/>
          <w:color w:val="000000" w:themeColor="text1"/>
        </w:rPr>
        <w:t xml:space="preserve"> </w:t>
      </w:r>
      <w:r w:rsidR="004A11D8">
        <w:rPr>
          <w:rFonts w:ascii="Arial" w:eastAsia="Times New Roman" w:hAnsi="Arial" w:cs="Arial"/>
          <w:b/>
          <w:color w:val="000000" w:themeColor="text1"/>
        </w:rPr>
        <w:t>Data and Your Decision</w:t>
      </w:r>
    </w:p>
    <w:p w14:paraId="20DDD837" w14:textId="77777777" w:rsidR="00B45362" w:rsidRDefault="00B45362" w:rsidP="00B45362">
      <w:pPr>
        <w:rPr>
          <w:rFonts w:ascii="Arial" w:hAnsi="Arial" w:cs="Arial"/>
          <w:color w:val="333333"/>
        </w:rPr>
      </w:pPr>
    </w:p>
    <w:p w14:paraId="5CA0AECD" w14:textId="38FACE03" w:rsidR="005335A3" w:rsidRDefault="00B45362" w:rsidP="00B45362">
      <w:pPr>
        <w:rPr>
          <w:rFonts w:ascii="Arial" w:hAnsi="Arial" w:cs="Arial"/>
        </w:rPr>
      </w:pPr>
      <w:r w:rsidRPr="00E84234">
        <w:rPr>
          <w:rFonts w:ascii="Arial" w:hAnsi="Arial" w:cs="Arial"/>
        </w:rPr>
        <w:t xml:space="preserve">Part three </w:t>
      </w:r>
      <w:r>
        <w:rPr>
          <w:rFonts w:ascii="Arial" w:hAnsi="Arial" w:cs="Arial"/>
        </w:rPr>
        <w:t xml:space="preserve">is the culmination of your project. </w:t>
      </w:r>
      <w:r>
        <w:rPr>
          <w:rFonts w:ascii="Arial" w:hAnsi="Arial" w:cs="Arial"/>
          <w:color w:val="333333"/>
        </w:rPr>
        <w:t>In this part of the project, you will</w:t>
      </w:r>
      <w:r>
        <w:rPr>
          <w:rFonts w:ascii="Arial" w:hAnsi="Arial" w:cs="Arial"/>
        </w:rPr>
        <w:t xml:space="preserve"> make a determination ab</w:t>
      </w:r>
      <w:r w:rsidR="0002281F">
        <w:rPr>
          <w:rFonts w:ascii="Arial" w:hAnsi="Arial" w:cs="Arial"/>
        </w:rPr>
        <w:t>out whether the data you have o</w:t>
      </w:r>
      <w:r>
        <w:rPr>
          <w:rFonts w:ascii="Arial" w:hAnsi="Arial" w:cs="Arial"/>
        </w:rPr>
        <w:t>r planned to have is going to be sufficient to make a good decision. If you have data related to your project, you will create an interactive dashboard to help you analyze the data. If not, you will create a mock-up of the dashboard.</w:t>
      </w:r>
    </w:p>
    <w:p w14:paraId="22C06250" w14:textId="77777777" w:rsidR="00B45362" w:rsidRDefault="00B45362" w:rsidP="00B45362">
      <w:pPr>
        <w:rPr>
          <w:rFonts w:ascii="Arial" w:hAnsi="Arial" w:cs="Arial"/>
        </w:rPr>
      </w:pPr>
    </w:p>
    <w:p w14:paraId="49884A63" w14:textId="1068AA60" w:rsidR="00B45362" w:rsidRDefault="00B45362" w:rsidP="00B45362">
      <w:pPr>
        <w:rPr>
          <w:rFonts w:ascii="Arial" w:hAnsi="Arial" w:cs="Arial"/>
        </w:rPr>
      </w:pPr>
      <w:r>
        <w:rPr>
          <w:rFonts w:ascii="Arial" w:hAnsi="Arial" w:cs="Arial"/>
        </w:rPr>
        <w:t>In order to complete this part of the project, you need to answer the following questions</w:t>
      </w:r>
      <w:r w:rsidR="00957747">
        <w:rPr>
          <w:rFonts w:ascii="Arial" w:hAnsi="Arial" w:cs="Arial"/>
        </w:rPr>
        <w:t xml:space="preserve"> and present either a working dashboard or a mockup of a dashboard</w:t>
      </w:r>
      <w:r>
        <w:rPr>
          <w:rFonts w:ascii="Arial" w:hAnsi="Arial" w:cs="Arial"/>
        </w:rPr>
        <w:t>.</w:t>
      </w:r>
    </w:p>
    <w:p w14:paraId="23482172" w14:textId="77777777" w:rsidR="00B45362" w:rsidRDefault="00B45362" w:rsidP="00B45362">
      <w:pPr>
        <w:rPr>
          <w:rFonts w:ascii="Arial" w:hAnsi="Arial" w:cs="Arial"/>
        </w:rPr>
      </w:pPr>
    </w:p>
    <w:p w14:paraId="273584DC" w14:textId="2F1143F6" w:rsidR="00957747" w:rsidRDefault="00957747" w:rsidP="00B45362">
      <w:pPr>
        <w:rPr>
          <w:rFonts w:ascii="Arial" w:hAnsi="Arial" w:cs="Arial"/>
        </w:rPr>
      </w:pPr>
      <w:r>
        <w:rPr>
          <w:rFonts w:ascii="Arial" w:hAnsi="Arial" w:cs="Arial"/>
        </w:rPr>
        <w:t xml:space="preserve">Part a: Questions about your </w:t>
      </w:r>
      <w:r w:rsidR="009A2CCB">
        <w:rPr>
          <w:rFonts w:ascii="Arial" w:hAnsi="Arial" w:cs="Arial"/>
        </w:rPr>
        <w:t>data-model-insight framework</w:t>
      </w:r>
    </w:p>
    <w:p w14:paraId="7795009F" w14:textId="453F17E2" w:rsidR="00B45362" w:rsidRDefault="00B45362" w:rsidP="00957747">
      <w:pPr>
        <w:ind w:left="810"/>
        <w:rPr>
          <w:rFonts w:ascii="Arial" w:hAnsi="Arial" w:cs="Arial"/>
        </w:rPr>
      </w:pPr>
      <w:r>
        <w:rPr>
          <w:rFonts w:ascii="Arial" w:hAnsi="Arial" w:cs="Arial"/>
        </w:rPr>
        <w:t>What are you attempting to model with your data?</w:t>
      </w:r>
      <w:r w:rsidR="00957747">
        <w:rPr>
          <w:rFonts w:ascii="Arial" w:hAnsi="Arial" w:cs="Arial"/>
        </w:rPr>
        <w:t xml:space="preserve"> </w:t>
      </w:r>
    </w:p>
    <w:p w14:paraId="6B08A216" w14:textId="77777777" w:rsidR="00957747" w:rsidRDefault="00957747" w:rsidP="00957747">
      <w:pPr>
        <w:ind w:left="810"/>
        <w:rPr>
          <w:rFonts w:ascii="Arial" w:hAnsi="Arial" w:cs="Arial"/>
        </w:rPr>
      </w:pPr>
    </w:p>
    <w:p w14:paraId="2084168A" w14:textId="02D5C48C" w:rsidR="00957747" w:rsidRDefault="0002281F" w:rsidP="00957747">
      <w:pPr>
        <w:ind w:left="810"/>
        <w:rPr>
          <w:rFonts w:ascii="Arial" w:hAnsi="Arial" w:cs="Arial"/>
        </w:rPr>
      </w:pPr>
      <w:r>
        <w:rPr>
          <w:rFonts w:ascii="Arial" w:hAnsi="Arial" w:cs="Arial"/>
        </w:rPr>
        <w:t>What are the KPI</w:t>
      </w:r>
      <w:r w:rsidR="00957747">
        <w:rPr>
          <w:rFonts w:ascii="Arial" w:hAnsi="Arial" w:cs="Arial"/>
        </w:rPr>
        <w:t>s for the situation you are trying to understand?</w:t>
      </w:r>
    </w:p>
    <w:p w14:paraId="1AE6499F" w14:textId="77777777" w:rsidR="00B45362" w:rsidRDefault="00B45362" w:rsidP="00957747">
      <w:pPr>
        <w:ind w:left="810"/>
        <w:rPr>
          <w:rFonts w:ascii="Arial" w:hAnsi="Arial" w:cs="Arial"/>
        </w:rPr>
      </w:pPr>
    </w:p>
    <w:p w14:paraId="7DD4296C" w14:textId="6B144639" w:rsidR="00B45362" w:rsidRDefault="00B45362" w:rsidP="00957747">
      <w:pPr>
        <w:ind w:left="810"/>
        <w:rPr>
          <w:rFonts w:ascii="Arial" w:hAnsi="Arial" w:cs="Arial"/>
        </w:rPr>
      </w:pPr>
      <w:r>
        <w:rPr>
          <w:rFonts w:ascii="Arial" w:hAnsi="Arial" w:cs="Arial"/>
        </w:rPr>
        <w:t>What is th</w:t>
      </w:r>
      <w:r w:rsidR="00957747">
        <w:rPr>
          <w:rFonts w:ascii="Arial" w:hAnsi="Arial" w:cs="Arial"/>
        </w:rPr>
        <w:t>e relationship between your variables and the KPIs?</w:t>
      </w:r>
    </w:p>
    <w:p w14:paraId="1FC44EA9" w14:textId="77777777" w:rsidR="00957747" w:rsidRDefault="00957747" w:rsidP="00957747">
      <w:pPr>
        <w:ind w:left="810"/>
        <w:rPr>
          <w:rFonts w:ascii="Arial" w:hAnsi="Arial" w:cs="Arial"/>
        </w:rPr>
      </w:pPr>
    </w:p>
    <w:p w14:paraId="2E37C192" w14:textId="77777777" w:rsidR="00957747" w:rsidRDefault="00957747" w:rsidP="00957747">
      <w:pPr>
        <w:ind w:left="810"/>
        <w:rPr>
          <w:rFonts w:ascii="Arial" w:hAnsi="Arial" w:cs="Arial"/>
        </w:rPr>
      </w:pPr>
      <w:r>
        <w:rPr>
          <w:rFonts w:ascii="Arial" w:hAnsi="Arial" w:cs="Arial"/>
        </w:rPr>
        <w:t>What are the limitations of your model?</w:t>
      </w:r>
    </w:p>
    <w:p w14:paraId="490A60FE" w14:textId="77777777" w:rsidR="00957747" w:rsidRDefault="00957747" w:rsidP="00957747">
      <w:pPr>
        <w:ind w:left="810"/>
        <w:rPr>
          <w:rFonts w:ascii="Arial" w:hAnsi="Arial" w:cs="Arial"/>
        </w:rPr>
      </w:pPr>
    </w:p>
    <w:p w14:paraId="2C09DAF4" w14:textId="217B2EA4" w:rsidR="00957747" w:rsidRDefault="00957747" w:rsidP="00957747">
      <w:pPr>
        <w:ind w:left="810"/>
        <w:rPr>
          <w:rFonts w:ascii="Arial" w:hAnsi="Arial" w:cs="Arial"/>
        </w:rPr>
      </w:pPr>
      <w:r>
        <w:rPr>
          <w:rFonts w:ascii="Arial" w:hAnsi="Arial" w:cs="Arial"/>
        </w:rPr>
        <w:t>Do you feel your model, as defined, is “good enough” to inform your decision? Why or why not?</w:t>
      </w:r>
    </w:p>
    <w:p w14:paraId="0DB91509" w14:textId="77777777" w:rsidR="00957747" w:rsidRDefault="00957747" w:rsidP="00B45362">
      <w:pPr>
        <w:rPr>
          <w:rFonts w:ascii="Arial" w:hAnsi="Arial" w:cs="Arial"/>
        </w:rPr>
      </w:pPr>
    </w:p>
    <w:p w14:paraId="1A5CEFE1" w14:textId="4468F328" w:rsidR="00957747" w:rsidRDefault="009A2CCB" w:rsidP="00B45362">
      <w:pPr>
        <w:rPr>
          <w:rFonts w:ascii="Arial" w:hAnsi="Arial" w:cs="Arial"/>
        </w:rPr>
      </w:pPr>
      <w:r>
        <w:rPr>
          <w:rFonts w:ascii="Arial" w:hAnsi="Arial" w:cs="Arial"/>
        </w:rPr>
        <w:t xml:space="preserve">Part b: </w:t>
      </w:r>
      <w:r w:rsidR="00957747">
        <w:rPr>
          <w:rFonts w:ascii="Arial" w:hAnsi="Arial" w:cs="Arial"/>
        </w:rPr>
        <w:t>Your Project Dashboard</w:t>
      </w:r>
    </w:p>
    <w:p w14:paraId="7A6B5DC1" w14:textId="3D0D82F5" w:rsidR="00957747" w:rsidRDefault="00957747" w:rsidP="009A2CCB">
      <w:pPr>
        <w:ind w:left="810"/>
        <w:rPr>
          <w:rFonts w:ascii="Arial" w:hAnsi="Arial" w:cs="Arial"/>
        </w:rPr>
      </w:pPr>
      <w:r>
        <w:rPr>
          <w:rFonts w:ascii="Arial" w:hAnsi="Arial" w:cs="Arial"/>
        </w:rPr>
        <w:t xml:space="preserve">If you have data for your project, you may be able to put together a dashboard in Excel that </w:t>
      </w:r>
      <w:r w:rsidR="009A2CCB">
        <w:rPr>
          <w:rFonts w:ascii="Arial" w:hAnsi="Arial" w:cs="Arial"/>
        </w:rPr>
        <w:t>is a good working model. If so, include an Excel workbook as part of your project submission.</w:t>
      </w:r>
    </w:p>
    <w:p w14:paraId="0945279E" w14:textId="77777777" w:rsidR="009A2CCB" w:rsidRDefault="009A2CCB" w:rsidP="009A2CCB">
      <w:pPr>
        <w:ind w:left="810"/>
        <w:rPr>
          <w:rFonts w:ascii="Arial" w:hAnsi="Arial" w:cs="Arial"/>
        </w:rPr>
      </w:pPr>
    </w:p>
    <w:p w14:paraId="4835097A" w14:textId="7D3F3E4E" w:rsidR="00957747" w:rsidRDefault="00957747" w:rsidP="009A2CCB">
      <w:pPr>
        <w:ind w:left="810"/>
        <w:rPr>
          <w:rFonts w:ascii="Arial" w:hAnsi="Arial" w:cs="Arial"/>
        </w:rPr>
      </w:pPr>
      <w:r>
        <w:rPr>
          <w:rFonts w:ascii="Arial" w:hAnsi="Arial" w:cs="Arial"/>
        </w:rPr>
        <w:t xml:space="preserve">As an alternative, </w:t>
      </w:r>
      <w:r w:rsidR="009A2CCB">
        <w:rPr>
          <w:rFonts w:ascii="Arial" w:hAnsi="Arial" w:cs="Arial"/>
        </w:rPr>
        <w:t>you may turn in</w:t>
      </w:r>
      <w:r>
        <w:rPr>
          <w:rFonts w:ascii="Arial" w:hAnsi="Arial" w:cs="Arial"/>
        </w:rPr>
        <w:t xml:space="preserve"> a mockup </w:t>
      </w:r>
      <w:r w:rsidR="009A2CCB">
        <w:rPr>
          <w:rFonts w:ascii="Arial" w:hAnsi="Arial" w:cs="Arial"/>
        </w:rPr>
        <w:t>that indicates what elements</w:t>
      </w:r>
      <w:r>
        <w:rPr>
          <w:rFonts w:ascii="Arial" w:hAnsi="Arial" w:cs="Arial"/>
        </w:rPr>
        <w:t xml:space="preserve"> you w</w:t>
      </w:r>
      <w:r w:rsidR="009A2CCB">
        <w:rPr>
          <w:rFonts w:ascii="Arial" w:hAnsi="Arial" w:cs="Arial"/>
        </w:rPr>
        <w:t>ould like your dashboard to include</w:t>
      </w:r>
      <w:r>
        <w:rPr>
          <w:rFonts w:ascii="Arial" w:hAnsi="Arial" w:cs="Arial"/>
        </w:rPr>
        <w:t xml:space="preserve">. </w:t>
      </w:r>
    </w:p>
    <w:p w14:paraId="4A65D170" w14:textId="77777777" w:rsidR="009A2CCB" w:rsidRDefault="009A2CCB" w:rsidP="009A2CCB">
      <w:pPr>
        <w:ind w:left="810"/>
        <w:rPr>
          <w:rFonts w:ascii="Arial" w:hAnsi="Arial" w:cs="Arial"/>
        </w:rPr>
      </w:pPr>
    </w:p>
    <w:p w14:paraId="3F2086C3" w14:textId="42E683AA" w:rsidR="009A2CCB" w:rsidRDefault="009A2CCB" w:rsidP="009A2CCB">
      <w:pPr>
        <w:ind w:left="810"/>
        <w:rPr>
          <w:rFonts w:ascii="Arial" w:hAnsi="Arial" w:cs="Arial"/>
        </w:rPr>
      </w:pPr>
      <w:r>
        <w:rPr>
          <w:rFonts w:ascii="Arial" w:hAnsi="Arial" w:cs="Arial"/>
        </w:rPr>
        <w:t>In either case, your dashboard or mockup should include</w:t>
      </w:r>
    </w:p>
    <w:p w14:paraId="5DDEAED8" w14:textId="5ED03CE7" w:rsidR="009A2CCB" w:rsidRDefault="009A2CCB" w:rsidP="009A2CCB">
      <w:pPr>
        <w:pStyle w:val="ListParagraph"/>
        <w:numPr>
          <w:ilvl w:val="0"/>
          <w:numId w:val="1"/>
        </w:numPr>
        <w:rPr>
          <w:rFonts w:ascii="Arial" w:hAnsi="Arial" w:cs="Arial"/>
        </w:rPr>
      </w:pPr>
      <w:r>
        <w:rPr>
          <w:rFonts w:ascii="Arial" w:hAnsi="Arial" w:cs="Arial"/>
        </w:rPr>
        <w:t>a readout of KPI’s, clearly labeled as such</w:t>
      </w:r>
    </w:p>
    <w:p w14:paraId="26D89B72" w14:textId="7BD6F8E0" w:rsidR="009A2CCB" w:rsidRDefault="009A2CCB" w:rsidP="009A2CCB">
      <w:pPr>
        <w:pStyle w:val="ListParagraph"/>
        <w:numPr>
          <w:ilvl w:val="0"/>
          <w:numId w:val="1"/>
        </w:numPr>
        <w:rPr>
          <w:rFonts w:ascii="Arial" w:hAnsi="Arial" w:cs="Arial"/>
        </w:rPr>
      </w:pPr>
      <w:r>
        <w:rPr>
          <w:rFonts w:ascii="Arial" w:hAnsi="Arial" w:cs="Arial"/>
        </w:rPr>
        <w:t>one or more visualizations</w:t>
      </w:r>
    </w:p>
    <w:p w14:paraId="0116974D" w14:textId="56238390" w:rsidR="009A2CCB" w:rsidRDefault="009A2CCB" w:rsidP="009A2CCB">
      <w:pPr>
        <w:pStyle w:val="ListParagraph"/>
        <w:numPr>
          <w:ilvl w:val="0"/>
          <w:numId w:val="1"/>
        </w:numPr>
        <w:rPr>
          <w:rFonts w:ascii="Arial" w:hAnsi="Arial" w:cs="Arial"/>
        </w:rPr>
      </w:pPr>
      <w:r>
        <w:rPr>
          <w:rFonts w:ascii="Arial" w:hAnsi="Arial" w:cs="Arial"/>
        </w:rPr>
        <w:t>summary statistics, as needed</w:t>
      </w:r>
    </w:p>
    <w:p w14:paraId="2B7B047B" w14:textId="7CFC2CDE" w:rsidR="009A2CCB" w:rsidRPr="009A2CCB" w:rsidRDefault="009A2CCB" w:rsidP="009A2CCB">
      <w:pPr>
        <w:ind w:left="810"/>
        <w:rPr>
          <w:rFonts w:ascii="Arial" w:hAnsi="Arial" w:cs="Arial"/>
        </w:rPr>
      </w:pPr>
      <w:r>
        <w:rPr>
          <w:rFonts w:ascii="Arial" w:hAnsi="Arial" w:cs="Arial"/>
        </w:rPr>
        <w:t>Indicate how the elements of the dashboard are connected. In a mockup, this could be arrows drawn between different elements on the dashboard. For a dashboard with actual data, you might include this information as text.</w:t>
      </w:r>
    </w:p>
    <w:p w14:paraId="261B6372" w14:textId="77777777" w:rsidR="00957747" w:rsidRDefault="00957747" w:rsidP="00B45362">
      <w:pPr>
        <w:rPr>
          <w:rFonts w:ascii="Arial" w:hAnsi="Arial" w:cs="Arial"/>
        </w:rPr>
      </w:pPr>
    </w:p>
    <w:p w14:paraId="64A6B8B3" w14:textId="77777777" w:rsidR="00957747" w:rsidRPr="00E84234" w:rsidRDefault="00957747" w:rsidP="00B45362">
      <w:pPr>
        <w:rPr>
          <w:rFonts w:ascii="Arial" w:hAnsi="Arial" w:cs="Arial"/>
        </w:rPr>
      </w:pPr>
    </w:p>
    <w:sectPr w:rsidR="00957747" w:rsidRPr="00E84234" w:rsidSect="008C2716">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D86D2" w14:textId="77777777" w:rsidR="00BC6F97" w:rsidRDefault="00BC6F97" w:rsidP="008C2716">
      <w:r>
        <w:separator/>
      </w:r>
    </w:p>
  </w:endnote>
  <w:endnote w:type="continuationSeparator" w:id="0">
    <w:p w14:paraId="69394D7D" w14:textId="77777777" w:rsidR="00BC6F97" w:rsidRDefault="00BC6F97"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F3A47"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B2E28" w:rsidRDefault="000B2E28" w:rsidP="008C27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BC842"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F97">
      <w:rPr>
        <w:rStyle w:val="PageNumber"/>
        <w:noProof/>
      </w:rPr>
      <w:t>1</w:t>
    </w:r>
    <w:r>
      <w:rPr>
        <w:rStyle w:val="PageNumber"/>
      </w:rPr>
      <w:fldChar w:fldCharType="end"/>
    </w:r>
  </w:p>
  <w:p w14:paraId="10EE5B2E" w14:textId="77777777" w:rsidR="000B2E28" w:rsidRDefault="000B2E28" w:rsidP="008C2716">
    <w:pPr>
      <w:pBdr>
        <w:bottom w:val="single" w:sz="12" w:space="1" w:color="auto"/>
      </w:pBdr>
      <w:ind w:right="360" w:hanging="630"/>
      <w:rPr>
        <w:rFonts w:ascii="Helvetica Neue" w:eastAsia="Times New Roman" w:hAnsi="Helvetica Neue" w:cs="Times New Roman"/>
        <w:color w:val="5C5C5C"/>
        <w:sz w:val="17"/>
        <w:szCs w:val="17"/>
      </w:rPr>
    </w:pPr>
  </w:p>
  <w:p w14:paraId="232CBDF8" w14:textId="77777777" w:rsidR="000B2E28" w:rsidRDefault="000B2E28" w:rsidP="008C2716">
    <w:pPr>
      <w:ind w:hanging="1530"/>
      <w:rPr>
        <w:rFonts w:ascii="Helvetica Neue" w:eastAsia="Times New Roman" w:hAnsi="Helvetica Neue" w:cs="Times New Roman"/>
        <w:color w:val="5C5C5C"/>
        <w:sz w:val="17"/>
        <w:szCs w:val="17"/>
      </w:rPr>
    </w:pPr>
  </w:p>
  <w:p w14:paraId="068086CC" w14:textId="77777777" w:rsidR="000B2E28" w:rsidRPr="008C2716" w:rsidRDefault="000B2E28" w:rsidP="008C2716">
    <w:pPr>
      <w:ind w:hanging="630"/>
      <w:rPr>
        <w:rFonts w:ascii="Times" w:eastAsia="Times New Roman" w:hAnsi="Times" w:cs="Times New Roman"/>
        <w:sz w:val="14"/>
        <w:szCs w:val="14"/>
      </w:rPr>
    </w:pPr>
    <w:r>
      <w:rPr>
        <w:rFonts w:ascii="Helvetica Neue" w:eastAsia="Times New Roman" w:hAnsi="Helvetica Neue" w:cs="Times New Roman"/>
        <w:color w:val="5C5C5C"/>
        <w:sz w:val="14"/>
        <w:szCs w:val="14"/>
      </w:rPr>
      <w:t>© 2016</w:t>
    </w:r>
    <w:r w:rsidRPr="008C2716">
      <w:rPr>
        <w:rFonts w:ascii="Helvetica Neue" w:eastAsia="Times New Roman" w:hAnsi="Helvetica Neue" w:cs="Times New Roman"/>
        <w:color w:val="5C5C5C"/>
        <w:sz w:val="14"/>
        <w:szCs w:val="14"/>
      </w:rPr>
      <w:t xml:space="preserve"> eCornell. All rights reserved. All other copyrights, trademarks, trade names, and logos are the sole property of their respective owners.</w:t>
    </w:r>
  </w:p>
  <w:p w14:paraId="0BC00054" w14:textId="77777777" w:rsidR="000B2E28" w:rsidRDefault="000B2E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9C1B8" w14:textId="77777777" w:rsidR="00BC6F97" w:rsidRDefault="00BC6F97" w:rsidP="008C2716">
      <w:r>
        <w:separator/>
      </w:r>
    </w:p>
  </w:footnote>
  <w:footnote w:type="continuationSeparator" w:id="0">
    <w:p w14:paraId="26D5E2DF" w14:textId="77777777" w:rsidR="00BC6F97" w:rsidRDefault="00BC6F97" w:rsidP="008C27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71AD0" w14:textId="77777777" w:rsidR="000B2E28" w:rsidRDefault="00BC6F97">
    <w:pPr>
      <w:pStyle w:val="Header"/>
    </w:pPr>
    <w:sdt>
      <w:sdtPr>
        <w:id w:val="-581218423"/>
        <w:placeholder>
          <w:docPart w:val="8C984B1CF8D2A14782DFECE8785FDE7D"/>
        </w:placeholder>
        <w:temporary/>
        <w:showingPlcHdr/>
      </w:sdtPr>
      <w:sdtEndPr/>
      <w:sdtContent>
        <w:r w:rsidR="000B2E28">
          <w:t>[Type text]</w:t>
        </w:r>
      </w:sdtContent>
    </w:sdt>
    <w:r w:rsidR="000B2E28">
      <w:ptab w:relativeTo="margin" w:alignment="center" w:leader="none"/>
    </w:r>
    <w:sdt>
      <w:sdtPr>
        <w:id w:val="-2133477277"/>
        <w:placeholder>
          <w:docPart w:val="2F02765A8302E84DA0B90EF5F0F9E876"/>
        </w:placeholder>
        <w:temporary/>
        <w:showingPlcHdr/>
      </w:sdtPr>
      <w:sdtEndPr/>
      <w:sdtContent>
        <w:r w:rsidR="000B2E28">
          <w:t>[Type text]</w:t>
        </w:r>
      </w:sdtContent>
    </w:sdt>
    <w:r w:rsidR="000B2E28">
      <w:ptab w:relativeTo="margin" w:alignment="right" w:leader="none"/>
    </w:r>
    <w:sdt>
      <w:sdtPr>
        <w:id w:val="32238808"/>
        <w:placeholder>
          <w:docPart w:val="946D6E5126893F41A6F92D90E952761D"/>
        </w:placeholder>
        <w:temporary/>
        <w:showingPlcHdr/>
      </w:sdtPr>
      <w:sdtEndPr/>
      <w:sdtContent>
        <w:r w:rsidR="000B2E28">
          <w:t>[Type text]</w:t>
        </w:r>
      </w:sdtContent>
    </w:sdt>
  </w:p>
  <w:p w14:paraId="578C7DC5" w14:textId="77777777" w:rsidR="000B2E28" w:rsidRDefault="000B2E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F8073" w14:textId="4D41747D" w:rsidR="000B2E28" w:rsidRPr="00184205" w:rsidRDefault="000B2E28"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364347B7" wp14:editId="4E22FF43">
          <wp:simplePos x="0" y="0"/>
          <wp:positionH relativeFrom="column">
            <wp:posOffset>63500</wp:posOffset>
          </wp:positionH>
          <wp:positionV relativeFrom="paragraph">
            <wp:posOffset>0</wp:posOffset>
          </wp:positionV>
          <wp:extent cx="1308100" cy="3429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SHA571</w:t>
    </w:r>
    <w:r w:rsidRPr="00184205">
      <w:rPr>
        <w:rFonts w:ascii="Arial" w:hAnsi="Arial" w:cs="Arial"/>
        <w:sz w:val="20"/>
        <w:szCs w:val="20"/>
      </w:rPr>
      <w:t xml:space="preserve">: </w:t>
    </w:r>
    <w:r>
      <w:rPr>
        <w:rFonts w:ascii="Arial" w:hAnsi="Arial" w:cs="Arial"/>
        <w:sz w:val="20"/>
        <w:szCs w:val="20"/>
      </w:rPr>
      <w:t>Understanding and Visualizing Data</w:t>
    </w:r>
  </w:p>
  <w:p w14:paraId="1F6FA9D9" w14:textId="47A41776" w:rsidR="000B2E28" w:rsidRPr="00184205" w:rsidRDefault="000B2E28" w:rsidP="008D02F6">
    <w:pPr>
      <w:pStyle w:val="Header"/>
      <w:ind w:left="630" w:hanging="180"/>
      <w:jc w:val="right"/>
      <w:rPr>
        <w:rFonts w:ascii="Arial" w:hAnsi="Arial" w:cs="Arial"/>
        <w:sz w:val="20"/>
        <w:szCs w:val="20"/>
      </w:rPr>
    </w:pPr>
    <w:r w:rsidRPr="00184205">
      <w:rPr>
        <w:rFonts w:ascii="Arial" w:hAnsi="Arial" w:cs="Arial"/>
        <w:sz w:val="20"/>
        <w:szCs w:val="20"/>
      </w:rPr>
      <w:t xml:space="preserve">Cornell </w:t>
    </w:r>
    <w:r w:rsidR="00E95AE2">
      <w:rPr>
        <w:rFonts w:ascii="Arial" w:hAnsi="Arial" w:cs="Arial"/>
        <w:sz w:val="20"/>
        <w:szCs w:val="20"/>
      </w:rPr>
      <w:t>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205"/>
    <w:rsid w:val="00013E75"/>
    <w:rsid w:val="0002281F"/>
    <w:rsid w:val="00083AB2"/>
    <w:rsid w:val="000B2E28"/>
    <w:rsid w:val="00184205"/>
    <w:rsid w:val="002F41F1"/>
    <w:rsid w:val="00356C25"/>
    <w:rsid w:val="00465B1B"/>
    <w:rsid w:val="004A11D8"/>
    <w:rsid w:val="004B03B2"/>
    <w:rsid w:val="005219AE"/>
    <w:rsid w:val="005335A3"/>
    <w:rsid w:val="005B6159"/>
    <w:rsid w:val="006922BE"/>
    <w:rsid w:val="00714F5A"/>
    <w:rsid w:val="007438DE"/>
    <w:rsid w:val="00785990"/>
    <w:rsid w:val="007D3EBF"/>
    <w:rsid w:val="008C2716"/>
    <w:rsid w:val="008C6BC4"/>
    <w:rsid w:val="008D02F6"/>
    <w:rsid w:val="008F4520"/>
    <w:rsid w:val="00911B85"/>
    <w:rsid w:val="00957747"/>
    <w:rsid w:val="0096675F"/>
    <w:rsid w:val="009A2CCB"/>
    <w:rsid w:val="00A00A75"/>
    <w:rsid w:val="00A57584"/>
    <w:rsid w:val="00AA60E9"/>
    <w:rsid w:val="00B36377"/>
    <w:rsid w:val="00B45362"/>
    <w:rsid w:val="00B859A0"/>
    <w:rsid w:val="00BA0FA9"/>
    <w:rsid w:val="00BC6F97"/>
    <w:rsid w:val="00C2247B"/>
    <w:rsid w:val="00DA6726"/>
    <w:rsid w:val="00E84234"/>
    <w:rsid w:val="00E95AE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semiHidden/>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os/Users/kshepherd/Downloads/eCornell+Word+Document+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37"/>
    <w:rsid w:val="002D321B"/>
    <w:rsid w:val="005D0564"/>
    <w:rsid w:val="009F108C"/>
    <w:rsid w:val="00EF5EB6"/>
    <w:rsid w:val="00F73037"/>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6487E-CD7A-A44E-8752-0E06F97C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eCornell+Word+Document+Template (1).dotx</Template>
  <TotalTime>1</TotalTime>
  <Pages>4</Pages>
  <Words>687</Words>
  <Characters>3920</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Understanding and Visualizing Data</vt:lpstr>
    </vt:vector>
  </TitlesOfParts>
  <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Ivan Binkerd-Dale</cp:lastModifiedBy>
  <cp:revision>2</cp:revision>
  <dcterms:created xsi:type="dcterms:W3CDTF">2017-12-06T20:03:00Z</dcterms:created>
  <dcterms:modified xsi:type="dcterms:W3CDTF">2017-12-06T20:03:00Z</dcterms:modified>
</cp:coreProperties>
</file>